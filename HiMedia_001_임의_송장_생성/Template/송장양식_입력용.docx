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620"/>
        <w:gridCol w:w="2527"/>
        <w:gridCol w:w="5940"/>
      </w:tblGrid>
      <w:tr w:rsidR="00155BE1" w:rsidRPr="006F4F0A" w14:paraId="0A13485E" w14:textId="77777777" w:rsidTr="00155BE1">
        <w:trPr>
          <w:jc w:val="center"/>
        </w:trPr>
        <w:tc>
          <w:tcPr>
            <w:tcW w:w="1620" w:type="dxa"/>
            <w:shd w:val="clear" w:color="auto" w:fill="FFFFFF"/>
            <w:tcMar>
              <w:top w:w="0" w:type="dxa"/>
              <w:left w:w="115" w:type="dxa"/>
              <w:bottom w:w="43" w:type="dxa"/>
              <w:right w:w="115" w:type="dxa"/>
            </w:tcMar>
            <w:vAlign w:val="bottom"/>
          </w:tcPr>
          <w:p w14:paraId="61D04392" w14:textId="728B944A" w:rsidR="00155BE1" w:rsidRPr="006F4F0A" w:rsidRDefault="0036170B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pict w14:anchorId="533BFAE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pt;height:47pt">
                  <v:imagedata r:id="rId6" o:title=""/>
                </v:shape>
              </w:pict>
            </w:r>
          </w:p>
        </w:tc>
        <w:tc>
          <w:tcPr>
            <w:tcW w:w="2527" w:type="dxa"/>
            <w:tcBorders>
              <w:bottom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15" w:type="dxa"/>
            </w:tcMar>
            <w:vAlign w:val="bottom"/>
          </w:tcPr>
          <w:p w14:paraId="0DBD34F3" w14:textId="73968A97" w:rsidR="00155BE1" w:rsidRPr="006F4F0A" w:rsidRDefault="00463400" w:rsidP="00DD77CC">
            <w:pPr>
              <w:pStyle w:val="Slogan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회사표어</w:t>
            </w:r>
            <w:r>
              <w:rPr>
                <w:rFonts w:eastAsia="굴림" w:hint="eastAsia"/>
                <w:lang w:eastAsia="ko-KR"/>
              </w:rPr>
              <w:t>}</w:t>
            </w:r>
          </w:p>
        </w:tc>
        <w:tc>
          <w:tcPr>
            <w:tcW w:w="5940" w:type="dxa"/>
            <w:tcBorders>
              <w:bottom w:val="single" w:sz="4" w:space="0" w:color="C0C0C0"/>
            </w:tcBorders>
            <w:shd w:val="clear" w:color="auto" w:fill="FFFFFF"/>
            <w:noWrap/>
            <w:vAlign w:val="bottom"/>
          </w:tcPr>
          <w:p w14:paraId="2EA4F9E3" w14:textId="2008D420" w:rsidR="00155BE1" w:rsidRPr="006F4F0A" w:rsidRDefault="00CB4A27" w:rsidP="00DD77CC">
            <w:pPr>
              <w:pStyle w:val="1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하이미디어</w:t>
            </w:r>
          </w:p>
        </w:tc>
      </w:tr>
    </w:tbl>
    <w:p w14:paraId="20CBFBE4" w14:textId="77777777" w:rsidR="00155BE1" w:rsidRPr="006F4F0A" w:rsidRDefault="00155BE1" w:rsidP="00DD77CC">
      <w:pPr>
        <w:autoSpaceDE w:val="0"/>
        <w:autoSpaceDN w:val="0"/>
        <w:rPr>
          <w:rFonts w:eastAsia="굴림"/>
          <w:lang w:eastAsia="ko-KR"/>
        </w:rPr>
      </w:pPr>
    </w:p>
    <w:tbl>
      <w:tblPr>
        <w:tblW w:w="10080" w:type="dxa"/>
        <w:jc w:val="center"/>
        <w:shd w:val="clear" w:color="auto" w:fill="FFFFFF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997"/>
        <w:gridCol w:w="1523"/>
        <w:gridCol w:w="2520"/>
        <w:gridCol w:w="990"/>
        <w:gridCol w:w="1530"/>
        <w:gridCol w:w="2520"/>
      </w:tblGrid>
      <w:tr w:rsidR="00155BE1" w:rsidRPr="006F4F0A" w14:paraId="33AD9CCE" w14:textId="77777777">
        <w:trPr>
          <w:trHeight w:hRule="exact" w:val="1314"/>
          <w:jc w:val="center"/>
        </w:trPr>
        <w:tc>
          <w:tcPr>
            <w:tcW w:w="6030" w:type="dxa"/>
            <w:gridSpan w:val="4"/>
            <w:shd w:val="clear" w:color="auto" w:fill="FFFFFF"/>
            <w:tcMar>
              <w:top w:w="0" w:type="dxa"/>
            </w:tcMar>
          </w:tcPr>
          <w:p w14:paraId="4C8B2714" w14:textId="40F61D46" w:rsidR="00155BE1" w:rsidRPr="006F4F0A" w:rsidRDefault="00D34263" w:rsidP="00DD77CC">
            <w:pPr>
              <w:pStyle w:val="left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하이미디어</w:t>
            </w:r>
          </w:p>
          <w:p w14:paraId="11670E86" w14:textId="1A833164" w:rsidR="00155BE1" w:rsidRPr="0006450D" w:rsidRDefault="00D34263" w:rsidP="00DD77CC">
            <w:pPr>
              <w:pStyle w:val="leftaddress"/>
              <w:autoSpaceDE w:val="0"/>
              <w:autoSpaceDN w:val="0"/>
              <w:rPr>
                <w:rFonts w:eastAsia="SimSun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 xml:space="preserve">경기도 성남시 모란역 </w:t>
            </w:r>
            <w:r>
              <w:rPr>
                <w:rFonts w:ascii="바탕" w:eastAsia="바탕" w:hAnsi="바탕" w:cs="바탕"/>
                <w:lang w:eastAsia="ko-KR"/>
              </w:rPr>
              <w:t>5</w:t>
            </w:r>
            <w:r>
              <w:rPr>
                <w:rFonts w:ascii="바탕" w:eastAsia="바탕" w:hAnsi="바탕" w:cs="바탕" w:hint="eastAsia"/>
                <w:lang w:eastAsia="ko-KR"/>
              </w:rPr>
              <w:t>번출구</w:t>
            </w:r>
          </w:p>
          <w:p w14:paraId="39A4DF81" w14:textId="39B0EF53" w:rsidR="00155BE1" w:rsidRPr="006F4F0A" w:rsidRDefault="00D34263" w:rsidP="00DD77CC">
            <w:pPr>
              <w:pStyle w:val="left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010-9389-0539</w:t>
            </w:r>
          </w:p>
          <w:p w14:paraId="051F33E1" w14:textId="1BD95D2E" w:rsidR="00155BE1" w:rsidRPr="006F4F0A" w:rsidRDefault="00D34263" w:rsidP="006F4F0A">
            <w:pPr>
              <w:pStyle w:val="left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simsoyeon93@naver.com</w:t>
            </w:r>
          </w:p>
        </w:tc>
        <w:tc>
          <w:tcPr>
            <w:tcW w:w="4050" w:type="dxa"/>
            <w:gridSpan w:val="2"/>
            <w:shd w:val="clear" w:color="auto" w:fill="FFFFFF"/>
          </w:tcPr>
          <w:p w14:paraId="1915F451" w14:textId="6FB0AC7A" w:rsidR="00155BE1" w:rsidRPr="006F4F0A" w:rsidRDefault="00155BE1" w:rsidP="00DD77CC">
            <w:pPr>
              <w:pStyle w:val="DateandNumber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날짜</w:t>
            </w:r>
            <w:r w:rsidRPr="006F4F0A">
              <w:rPr>
                <w:rFonts w:eastAsia="굴림" w:hint="eastAsia"/>
                <w:lang w:eastAsia="ko-KR"/>
              </w:rPr>
              <w:t xml:space="preserve">: </w:t>
            </w:r>
            <w:r w:rsidR="009B33AD" w:rsidRPr="006F4F0A">
              <w:rPr>
                <w:rFonts w:eastAsia="굴림" w:hint="eastAsia"/>
                <w:lang w:eastAsia="ko-KR"/>
              </w:rPr>
              <w:fldChar w:fldCharType="begin"/>
            </w:r>
            <w:r w:rsidR="009B33AD" w:rsidRPr="006F4F0A">
              <w:rPr>
                <w:rFonts w:eastAsia="굴림" w:hint="eastAsia"/>
                <w:lang w:eastAsia="ko-KR"/>
              </w:rPr>
              <w:instrText xml:space="preserve"> DATE  \@ "yyyy</w:instrText>
            </w:r>
            <w:r w:rsidR="009B33AD" w:rsidRPr="006F4F0A">
              <w:rPr>
                <w:rFonts w:eastAsia="굴림" w:hint="eastAsia"/>
                <w:lang w:eastAsia="ko-KR"/>
              </w:rPr>
              <w:instrText>년</w:instrText>
            </w:r>
            <w:r w:rsidR="009B33AD" w:rsidRPr="006F4F0A">
              <w:rPr>
                <w:rFonts w:eastAsia="굴림" w:hint="eastAsia"/>
                <w:lang w:eastAsia="ko-KR"/>
              </w:rPr>
              <w:instrText xml:space="preserve"> M</w:instrText>
            </w:r>
            <w:r w:rsidR="009B33AD" w:rsidRPr="006F4F0A">
              <w:rPr>
                <w:rFonts w:eastAsia="굴림" w:hint="eastAsia"/>
                <w:lang w:eastAsia="ko-KR"/>
              </w:rPr>
              <w:instrText>월</w:instrText>
            </w:r>
            <w:r w:rsidR="009B33AD" w:rsidRPr="006F4F0A">
              <w:rPr>
                <w:rFonts w:eastAsia="굴림" w:hint="eastAsia"/>
                <w:lang w:eastAsia="ko-KR"/>
              </w:rPr>
              <w:instrText xml:space="preserve"> d</w:instrText>
            </w:r>
            <w:r w:rsidR="009B33AD" w:rsidRPr="006F4F0A">
              <w:rPr>
                <w:rFonts w:eastAsia="굴림" w:hint="eastAsia"/>
                <w:lang w:eastAsia="ko-KR"/>
              </w:rPr>
              <w:instrText>일</w:instrText>
            </w:r>
            <w:r w:rsidR="009B33AD" w:rsidRPr="006F4F0A">
              <w:rPr>
                <w:rFonts w:eastAsia="굴림" w:hint="eastAsia"/>
                <w:lang w:eastAsia="ko-KR"/>
              </w:rPr>
              <w:instrText xml:space="preserve">" </w:instrText>
            </w:r>
            <w:r w:rsidR="009B33AD" w:rsidRPr="006F4F0A">
              <w:rPr>
                <w:rFonts w:eastAsia="굴림" w:hint="eastAsia"/>
                <w:lang w:eastAsia="ko-KR"/>
              </w:rPr>
              <w:fldChar w:fldCharType="separate"/>
            </w:r>
            <w:r w:rsidR="0036170B">
              <w:rPr>
                <w:rFonts w:eastAsia="굴림" w:hint="eastAsia"/>
                <w:noProof/>
                <w:lang w:eastAsia="ko-KR"/>
              </w:rPr>
              <w:t>2021</w:t>
            </w:r>
            <w:r w:rsidR="0036170B">
              <w:rPr>
                <w:rFonts w:eastAsia="굴림" w:hint="eastAsia"/>
                <w:noProof/>
                <w:lang w:eastAsia="ko-KR"/>
              </w:rPr>
              <w:t>년</w:t>
            </w:r>
            <w:r w:rsidR="0036170B">
              <w:rPr>
                <w:rFonts w:eastAsia="굴림" w:hint="eastAsia"/>
                <w:noProof/>
                <w:lang w:eastAsia="ko-KR"/>
              </w:rPr>
              <w:t xml:space="preserve"> 9</w:t>
            </w:r>
            <w:r w:rsidR="0036170B">
              <w:rPr>
                <w:rFonts w:eastAsia="굴림" w:hint="eastAsia"/>
                <w:noProof/>
                <w:lang w:eastAsia="ko-KR"/>
              </w:rPr>
              <w:t>월</w:t>
            </w:r>
            <w:r w:rsidR="0036170B">
              <w:rPr>
                <w:rFonts w:eastAsia="굴림" w:hint="eastAsia"/>
                <w:noProof/>
                <w:lang w:eastAsia="ko-KR"/>
              </w:rPr>
              <w:t xml:space="preserve"> 25</w:t>
            </w:r>
            <w:r w:rsidR="0036170B">
              <w:rPr>
                <w:rFonts w:eastAsia="굴림" w:hint="eastAsia"/>
                <w:noProof/>
                <w:lang w:eastAsia="ko-KR"/>
              </w:rPr>
              <w:t>일</w:t>
            </w:r>
            <w:r w:rsidR="009B33AD" w:rsidRPr="006F4F0A">
              <w:rPr>
                <w:rFonts w:eastAsia="굴림" w:hint="eastAsia"/>
                <w:lang w:eastAsia="ko-KR"/>
              </w:rPr>
              <w:fldChar w:fldCharType="end"/>
            </w:r>
          </w:p>
          <w:p w14:paraId="159EEA00" w14:textId="77777777" w:rsidR="00155BE1" w:rsidRPr="006F4F0A" w:rsidRDefault="00155BE1" w:rsidP="00DD77CC">
            <w:pPr>
              <w:pStyle w:val="rightaddress"/>
              <w:autoSpaceDE w:val="0"/>
              <w:autoSpaceDN w:val="0"/>
              <w:rPr>
                <w:rFonts w:eastAsia="굴림"/>
                <w:lang w:eastAsia="ko-KR"/>
              </w:rPr>
            </w:pPr>
          </w:p>
          <w:p w14:paraId="0C83B46E" w14:textId="77777777" w:rsidR="00155BE1" w:rsidRPr="006F4F0A" w:rsidRDefault="00155BE1" w:rsidP="00DD77CC">
            <w:pPr>
              <w:pStyle w:val="rightaddress"/>
              <w:autoSpaceDE w:val="0"/>
              <w:autoSpaceDN w:val="0"/>
              <w:rPr>
                <w:rFonts w:eastAsia="굴림"/>
                <w:lang w:eastAsia="ko-KR"/>
              </w:rPr>
            </w:pPr>
          </w:p>
        </w:tc>
      </w:tr>
      <w:tr w:rsidR="00155BE1" w:rsidRPr="006F4F0A" w14:paraId="19E73298" w14:textId="77777777" w:rsidTr="003F7F5C">
        <w:trPr>
          <w:trHeight w:val="1566"/>
          <w:jc w:val="center"/>
        </w:trPr>
        <w:tc>
          <w:tcPr>
            <w:tcW w:w="997" w:type="dxa"/>
            <w:shd w:val="clear" w:color="auto" w:fill="FFFFFF"/>
            <w:tcMar>
              <w:top w:w="0" w:type="dxa"/>
              <w:left w:w="0" w:type="dxa"/>
              <w:bottom w:w="0" w:type="dxa"/>
              <w:right w:w="-1" w:type="dxa"/>
            </w:tcMar>
          </w:tcPr>
          <w:p w14:paraId="26655132" w14:textId="77777777" w:rsidR="00155BE1" w:rsidRPr="006F4F0A" w:rsidRDefault="00155BE1" w:rsidP="003F7F5C">
            <w:pPr>
              <w:pStyle w:val="to"/>
              <w:autoSpaceDE w:val="0"/>
              <w:autoSpaceDN w:val="0"/>
              <w:jc w:val="left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받는</w:t>
            </w:r>
            <w:r w:rsidRPr="006F4F0A">
              <w:rPr>
                <w:rFonts w:eastAsia="굴림" w:hint="eastAsia"/>
                <w:lang w:eastAsia="ko-KR"/>
              </w:rPr>
              <w:t xml:space="preserve"> </w:t>
            </w:r>
            <w:r w:rsidRPr="006F4F0A">
              <w:rPr>
                <w:rFonts w:eastAsia="굴림" w:hint="eastAsia"/>
                <w:lang w:eastAsia="ko-KR"/>
              </w:rPr>
              <w:t>사람</w:t>
            </w:r>
          </w:p>
        </w:tc>
        <w:tc>
          <w:tcPr>
            <w:tcW w:w="9083" w:type="dxa"/>
            <w:gridSpan w:val="5"/>
            <w:shd w:val="clear" w:color="auto" w:fill="FFFFFF"/>
          </w:tcPr>
          <w:p w14:paraId="17E8B426" w14:textId="1F96C56D" w:rsidR="00155BE1" w:rsidRPr="006F4F0A" w:rsidRDefault="0036170B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소용환</w:t>
            </w:r>
          </w:p>
          <w:p w14:paraId="5553C622" w14:textId="4E205CBC" w:rsidR="00155BE1" w:rsidRPr="006F4F0A" w:rsidRDefault="0036170B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수정미디어</w:t>
            </w:r>
          </w:p>
          <w:p w14:paraId="09E4E643" w14:textId="6F487959" w:rsidR="00155BE1" w:rsidRPr="006F4F0A" w:rsidRDefault="0036170B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남양주시</w:t>
            </w:r>
            <w:r>
              <w:rPr>
                <w:rFonts w:eastAsia="굴림"/>
                <w:lang w:eastAsia="ko-KR"/>
              </w:rPr>
              <w:t xml:space="preserve">176 </w:t>
            </w:r>
            <w:r>
              <w:rPr>
                <w:rFonts w:eastAsia="굴림"/>
                <w:lang w:eastAsia="ko-KR"/>
              </w:rPr>
              <w:t>서초중앙로</w:t>
            </w:r>
          </w:p>
          <w:p w14:paraId="2D625F00" w14:textId="05704FFC" w:rsidR="00155BE1" w:rsidRPr="006F4F0A" w:rsidRDefault="0036170B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98576</w:t>
            </w:r>
          </w:p>
          <w:p w14:paraId="31E3417E" w14:textId="1B03D48D" w:rsidR="00155BE1" w:rsidRPr="006F4F0A" w:rsidRDefault="0036170B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070-4737-0568</w:t>
            </w:r>
          </w:p>
          <w:p w14:paraId="765444FA" w14:textId="34CA9608" w:rsidR="00155BE1" w:rsidRPr="006F4F0A" w:rsidRDefault="0036170B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남양주시</w:t>
            </w:r>
            <w:r>
              <w:rPr>
                <w:rFonts w:eastAsia="굴림" w:hint="eastAsia"/>
                <w:lang w:eastAsia="ko-KR"/>
              </w:rPr>
              <w:t>-202109250322</w:t>
            </w:r>
          </w:p>
        </w:tc>
      </w:tr>
      <w:tr w:rsidR="00155BE1" w:rsidRPr="006F4F0A" w14:paraId="7063971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43" w:type="dxa"/>
            <w:bottom w:w="43" w:type="dxa"/>
          </w:tblCellMar>
        </w:tblPrEx>
        <w:trPr>
          <w:cantSplit/>
          <w:trHeight w:val="216"/>
          <w:jc w:val="center"/>
        </w:trPr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58CA9CA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판매원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105A898C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직무</w:t>
            </w:r>
          </w:p>
        </w:tc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C5B6732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지불</w:t>
            </w:r>
            <w:r w:rsidRPr="006F4F0A">
              <w:rPr>
                <w:rFonts w:eastAsia="굴림" w:hint="eastAsia"/>
                <w:lang w:eastAsia="ko-KR"/>
              </w:rPr>
              <w:t xml:space="preserve"> </w:t>
            </w:r>
            <w:r w:rsidRPr="006F4F0A">
              <w:rPr>
                <w:rFonts w:eastAsia="굴림" w:hint="eastAsia"/>
                <w:lang w:eastAsia="ko-KR"/>
              </w:rPr>
              <w:t>조건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992D0DD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기한</w:t>
            </w:r>
          </w:p>
        </w:tc>
      </w:tr>
      <w:tr w:rsidR="00155BE1" w:rsidRPr="006F4F0A" w14:paraId="3DB5605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43" w:type="dxa"/>
            <w:bottom w:w="43" w:type="dxa"/>
          </w:tblCellMar>
        </w:tblPrEx>
        <w:trPr>
          <w:cantSplit/>
          <w:trHeight w:val="202"/>
          <w:jc w:val="center"/>
        </w:trPr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37A8EB6F" w14:textId="77072D0B" w:rsidR="00155BE1" w:rsidRPr="006F4F0A" w:rsidRDefault="00D34263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심소연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65CC848" w14:textId="184E5F94" w:rsidR="00155BE1" w:rsidRPr="006F4F0A" w:rsidRDefault="00D34263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학생</w:t>
            </w:r>
          </w:p>
        </w:tc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07C4C86" w14:textId="721BDB97" w:rsidR="00155BE1" w:rsidRPr="006F4F0A" w:rsidRDefault="0036170B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카드결제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B906668" w14:textId="4EE77C06" w:rsidR="00155BE1" w:rsidRPr="006F4F0A" w:rsidRDefault="0036170B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2021-10-02</w:t>
            </w:r>
          </w:p>
        </w:tc>
      </w:tr>
    </w:tbl>
    <w:p w14:paraId="723D20FF" w14:textId="77777777" w:rsidR="00155BE1" w:rsidRPr="006F4F0A" w:rsidRDefault="00155BE1" w:rsidP="00DD77CC">
      <w:pPr>
        <w:autoSpaceDE w:val="0"/>
        <w:autoSpaceDN w:val="0"/>
        <w:rPr>
          <w:rFonts w:eastAsia="굴림"/>
          <w:lang w:eastAsia="ko-KR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5580"/>
        <w:gridCol w:w="1620"/>
        <w:gridCol w:w="1620"/>
      </w:tblGrid>
      <w:tr w:rsidR="00155BE1" w:rsidRPr="006F4F0A" w14:paraId="2A1FA0CA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2E27D677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수량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495B6893" w14:textId="06B3F5A0" w:rsidR="00155BE1" w:rsidRPr="006F4F0A" w:rsidRDefault="00F47695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품명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2C7A4F8" w14:textId="50F89A4C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단가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010A891" w14:textId="6C4443FA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품목</w:t>
            </w:r>
            <w:r w:rsidRPr="006F4F0A">
              <w:rPr>
                <w:rFonts w:eastAsia="굴림" w:hint="eastAsia"/>
                <w:lang w:eastAsia="ko-KR"/>
              </w:rPr>
              <w:t xml:space="preserve"> </w:t>
            </w:r>
            <w:r w:rsidRPr="006F4F0A">
              <w:rPr>
                <w:rFonts w:eastAsia="굴림" w:hint="eastAsia"/>
                <w:lang w:eastAsia="ko-KR"/>
              </w:rPr>
              <w:t>합계</w:t>
            </w:r>
          </w:p>
        </w:tc>
      </w:tr>
      <w:tr w:rsidR="00155BE1" w:rsidRPr="006F4F0A" w14:paraId="180DB0E1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A681E42" w14:textId="571DD5E5" w:rsidR="00155BE1" w:rsidRPr="00F745F0" w:rsidRDefault="0036170B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75D7849" w14:textId="5314C284" w:rsidR="00155BE1" w:rsidRPr="003B2275" w:rsidRDefault="0036170B" w:rsidP="00DD77CC">
            <w:pPr>
              <w:autoSpaceDE w:val="0"/>
              <w:autoSpaceDN w:val="0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고사양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컴퓨터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47DC45BC" w14:textId="1DE484B8" w:rsidR="00155BE1" w:rsidRPr="00F745F0" w:rsidRDefault="0036170B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2,500,000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86C267E" w14:textId="1D0C8CD1" w:rsidR="00155BE1" w:rsidRPr="00F745F0" w:rsidRDefault="0036170B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25,000,000</w:t>
            </w:r>
          </w:p>
        </w:tc>
      </w:tr>
      <w:tr w:rsidR="00155BE1" w:rsidRPr="006F4F0A" w14:paraId="29FA9A54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4759F0" w14:textId="0BA60038" w:rsidR="00155BE1" w:rsidRPr="00F745F0" w:rsidRDefault="0036170B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5240DA" w14:textId="47957973" w:rsidR="00155BE1" w:rsidRPr="00F745F0" w:rsidRDefault="0036170B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사무용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마우스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6A8EBDEA" w14:textId="4459849E" w:rsidR="00155BE1" w:rsidRPr="00F745F0" w:rsidRDefault="0036170B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10,000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0118A83B" w14:textId="222CCD4C" w:rsidR="00155BE1" w:rsidRPr="00F745F0" w:rsidRDefault="0036170B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70,000</w:t>
            </w:r>
          </w:p>
        </w:tc>
      </w:tr>
      <w:tr w:rsidR="00155BE1" w:rsidRPr="006F4F0A" w14:paraId="7B650992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DFF5985" w14:textId="644450B1" w:rsidR="00155BE1" w:rsidRPr="00F745F0" w:rsidRDefault="0036170B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819E97F" w14:textId="2EA56973" w:rsidR="00155BE1" w:rsidRPr="00F745F0" w:rsidRDefault="0036170B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젯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프린터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51F6260" w14:textId="01FC0C6B" w:rsidR="00155BE1" w:rsidRPr="00F745F0" w:rsidRDefault="0036170B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150,000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00DC5AC" w14:textId="50E617FD" w:rsidR="00155BE1" w:rsidRPr="00F745F0" w:rsidRDefault="0036170B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150,000</w:t>
            </w:r>
          </w:p>
        </w:tc>
      </w:tr>
      <w:tr w:rsidR="00155BE1" w:rsidRPr="006F4F0A" w14:paraId="2BB07EF9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E2D236E" w14:textId="11C52236" w:rsidR="00155BE1" w:rsidRPr="00F745F0" w:rsidRDefault="0036170B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4B51F15" w14:textId="636B3DD9" w:rsidR="00155BE1" w:rsidRPr="00F745F0" w:rsidRDefault="0036170B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스캐너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437646AA" w14:textId="74FCC137" w:rsidR="00155BE1" w:rsidRPr="00F745F0" w:rsidRDefault="0036170B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170,000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2B81C006" w14:textId="095AF501" w:rsidR="00155BE1" w:rsidRPr="00F745F0" w:rsidRDefault="0036170B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1,020,000</w:t>
            </w:r>
          </w:p>
        </w:tc>
      </w:tr>
      <w:tr w:rsidR="00155BE1" w:rsidRPr="006F4F0A" w14:paraId="40947CF2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D03D34D" w14:textId="22D1CAD6" w:rsidR="00155BE1" w:rsidRPr="00F745F0" w:rsidRDefault="0036170B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6CDF756" w14:textId="13B48FDE" w:rsidR="00155BE1" w:rsidRPr="00F745F0" w:rsidRDefault="0036170B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파워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서플라이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300W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269640DC" w14:textId="44DD9CF2" w:rsidR="00155BE1" w:rsidRPr="00F745F0" w:rsidRDefault="0036170B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60,000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D430E9D" w14:textId="55C04236" w:rsidR="00155BE1" w:rsidRPr="00F745F0" w:rsidRDefault="0036170B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240,000</w:t>
            </w:r>
          </w:p>
        </w:tc>
      </w:tr>
      <w:tr w:rsidR="00155BE1" w:rsidRPr="006F4F0A" w14:paraId="42B5ADCD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8A1693" w14:textId="78CF1DAB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90C3E5" w14:textId="3CB22C2C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1BB7EE67" w14:textId="1A5561FD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7A41A075" w14:textId="589CDDC2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693EAD93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4ED970B5" w14:textId="14F433D2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6C5A46D" w14:textId="7774B8AE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741A6D0" w14:textId="53DDF0A8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CA962C3" w14:textId="04664A35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4440BD0B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495DF55" w14:textId="63397951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4A58E2E" w14:textId="2EEFFCC2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7E4C4D6E" w14:textId="47C05A45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5043632E" w14:textId="3953E0F5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10D50F5B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2A126F7" w14:textId="61E9F350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7B608EA5" w14:textId="67283BDF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424D43A2" w14:textId="0D8DC4DD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292879CA" w14:textId="12C60683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43408CDB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8BAC8C9" w14:textId="51F49A38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0B59FBD" w14:textId="2FCD2CE3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22BDCB89" w14:textId="6D3FD26F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6636113F" w14:textId="4478E196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530917D1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E6887C6" w14:textId="6C731BAB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B2D8515" w14:textId="16F969B5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0C573B6B" w14:textId="7958FE85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098F219C" w14:textId="6629363D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5EB9FFDB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EE384F8" w14:textId="5612C12A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970E1FB" w14:textId="28893D87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1A9A2364" w14:textId="340A32A5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264C7890" w14:textId="0645AC2D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22465A8B" w14:textId="77777777">
        <w:trPr>
          <w:cantSplit/>
          <w:trHeight w:val="288"/>
          <w:jc w:val="center"/>
        </w:trPr>
        <w:tc>
          <w:tcPr>
            <w:tcW w:w="6840" w:type="dxa"/>
            <w:gridSpan w:val="2"/>
            <w:vMerge w:val="restart"/>
            <w:tcBorders>
              <w:top w:val="single" w:sz="4" w:space="0" w:color="C0C0C0"/>
              <w:left w:val="nil"/>
              <w:right w:val="nil"/>
            </w:tcBorders>
            <w:shd w:val="clear" w:color="auto" w:fill="FFFFFF"/>
            <w:vAlign w:val="center"/>
          </w:tcPr>
          <w:p w14:paraId="209962B5" w14:textId="77777777" w:rsidR="00155BE1" w:rsidRPr="006F4F0A" w:rsidRDefault="00155BE1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center"/>
          </w:tcPr>
          <w:p w14:paraId="376C6DAE" w14:textId="129455AD" w:rsidR="00155BE1" w:rsidRPr="006F4F0A" w:rsidRDefault="00285BF0" w:rsidP="00DD77CC">
            <w:pPr>
              <w:pStyle w:val="Lowerlabel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합계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5B88154" w14:textId="10B4D31A" w:rsidR="00155BE1" w:rsidRPr="00F745F0" w:rsidRDefault="0036170B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26,480,000</w:t>
            </w:r>
          </w:p>
        </w:tc>
      </w:tr>
      <w:tr w:rsidR="00155BE1" w:rsidRPr="006F4F0A" w14:paraId="544D31B8" w14:textId="77777777">
        <w:trPr>
          <w:cantSplit/>
          <w:trHeight w:val="288"/>
          <w:jc w:val="center"/>
        </w:trPr>
        <w:tc>
          <w:tcPr>
            <w:tcW w:w="6840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00C56F9" w14:textId="77777777" w:rsidR="00155BE1" w:rsidRPr="006F4F0A" w:rsidRDefault="00155BE1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  <w:vAlign w:val="center"/>
          </w:tcPr>
          <w:p w14:paraId="74714514" w14:textId="160D81A7" w:rsidR="00155BE1" w:rsidRPr="006F4F0A" w:rsidRDefault="00463400" w:rsidP="00DD77CC">
            <w:pPr>
              <w:pStyle w:val="Lowerlabel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부가세</w:t>
            </w:r>
            <w:r w:rsidR="004059DA">
              <w:rPr>
                <w:rFonts w:eastAsia="굴림" w:hint="eastAsia"/>
                <w:lang w:eastAsia="ko-KR"/>
              </w:rPr>
              <w:t>(</w:t>
            </w:r>
            <w:r w:rsidR="004059DA">
              <w:rPr>
                <w:rFonts w:eastAsia="굴림"/>
                <w:lang w:eastAsia="ko-KR"/>
              </w:rPr>
              <w:t>10%)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873FA11" w14:textId="712EF66A" w:rsidR="00155BE1" w:rsidRPr="00F745F0" w:rsidRDefault="0036170B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/>
                <w:sz w:val="20"/>
                <w:szCs w:val="20"/>
                <w:lang w:eastAsia="ko-KR"/>
              </w:rPr>
              <w:t>2,648,000</w:t>
            </w:r>
          </w:p>
        </w:tc>
      </w:tr>
      <w:tr w:rsidR="00155BE1" w:rsidRPr="006F4F0A" w14:paraId="3AA1FAF8" w14:textId="77777777">
        <w:trPr>
          <w:cantSplit/>
          <w:trHeight w:val="288"/>
          <w:jc w:val="center"/>
        </w:trPr>
        <w:tc>
          <w:tcPr>
            <w:tcW w:w="6840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794DFD" w14:textId="77777777" w:rsidR="00155BE1" w:rsidRPr="006F4F0A" w:rsidRDefault="00155BE1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  <w:vAlign w:val="center"/>
          </w:tcPr>
          <w:p w14:paraId="38B1BD33" w14:textId="00B10A19" w:rsidR="00155BE1" w:rsidRPr="006F4F0A" w:rsidRDefault="00285BF0" w:rsidP="00DD77CC">
            <w:pPr>
              <w:pStyle w:val="Lowerlabel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총</w:t>
            </w:r>
            <w:r w:rsidR="00155BE1" w:rsidRPr="006F4F0A">
              <w:rPr>
                <w:rFonts w:eastAsia="굴림" w:hint="eastAsia"/>
                <w:lang w:eastAsia="ko-KR"/>
              </w:rPr>
              <w:t>합계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5B422A6" w14:textId="4DC42513" w:rsidR="00155BE1" w:rsidRPr="00F745F0" w:rsidRDefault="0036170B" w:rsidP="00DD77CC">
            <w:pPr>
              <w:pStyle w:val="Amount"/>
              <w:autoSpaceDE w:val="0"/>
              <w:autoSpaceDN w:val="0"/>
              <w:rPr>
                <w:rFonts w:eastAsia="굴림"/>
                <w:b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b/>
                <w:sz w:val="20"/>
                <w:szCs w:val="20"/>
                <w:lang w:eastAsia="ko-KR"/>
              </w:rPr>
              <w:t>29,128,000</w:t>
            </w:r>
          </w:p>
        </w:tc>
      </w:tr>
    </w:tbl>
    <w:p w14:paraId="0C25B3AA" w14:textId="6C848E3D" w:rsidR="00155BE1" w:rsidRPr="006F4F0A" w:rsidRDefault="0036170B" w:rsidP="00DD77CC">
      <w:pPr>
        <w:pStyle w:val="thankyou"/>
        <w:autoSpaceDE w:val="0"/>
        <w:autoSpaceDN w:val="0"/>
        <w:rPr>
          <w:rFonts w:eastAsia="굴림"/>
          <w:lang w:eastAsia="ko-KR"/>
        </w:rPr>
      </w:pPr>
      <w:r>
        <w:pict w14:anchorId="190EEC1B">
          <v:shape id="_x0000_i1026" type="#_x0000_t75" style="width:188.75pt;height:32.45pt">
            <v:imagedata r:id="rId7" o:title=""/>
          </v:shape>
        </w:pict>
      </w:r>
    </w:p>
    <w:sectPr w:rsidR="00155BE1" w:rsidRPr="006F4F0A" w:rsidSect="000402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BFA26" w14:textId="77777777" w:rsidR="00AF32B5" w:rsidRDefault="00AF32B5" w:rsidP="00924F73">
      <w:r>
        <w:separator/>
      </w:r>
    </w:p>
  </w:endnote>
  <w:endnote w:type="continuationSeparator" w:id="0">
    <w:p w14:paraId="452954CD" w14:textId="77777777" w:rsidR="00AF32B5" w:rsidRDefault="00AF32B5" w:rsidP="0092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D367E" w14:textId="77777777" w:rsidR="0036170B" w:rsidRDefault="0036170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2E7A5" w14:textId="77777777" w:rsidR="0036170B" w:rsidRDefault="0036170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F2144" w14:textId="77777777" w:rsidR="0036170B" w:rsidRDefault="003617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79888" w14:textId="77777777" w:rsidR="00AF32B5" w:rsidRDefault="00AF32B5" w:rsidP="00924F73">
      <w:r>
        <w:separator/>
      </w:r>
    </w:p>
  </w:footnote>
  <w:footnote w:type="continuationSeparator" w:id="0">
    <w:p w14:paraId="6929415E" w14:textId="77777777" w:rsidR="00AF32B5" w:rsidRDefault="00AF32B5" w:rsidP="00924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64A6" w14:textId="77777777" w:rsidR="0036170B" w:rsidRDefault="0036170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0EB5A" w14:textId="77777777" w:rsidR="0036170B" w:rsidRDefault="0036170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48D4" w14:textId="77777777" w:rsidR="0036170B" w:rsidRDefault="0036170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400"/>
    <w:rsid w:val="00040244"/>
    <w:rsid w:val="0006450D"/>
    <w:rsid w:val="00100785"/>
    <w:rsid w:val="00155BE1"/>
    <w:rsid w:val="001C55E2"/>
    <w:rsid w:val="00226962"/>
    <w:rsid w:val="00285BF0"/>
    <w:rsid w:val="00310C56"/>
    <w:rsid w:val="00346482"/>
    <w:rsid w:val="0036170B"/>
    <w:rsid w:val="003B2275"/>
    <w:rsid w:val="003B6D6D"/>
    <w:rsid w:val="003F7F5C"/>
    <w:rsid w:val="004059DA"/>
    <w:rsid w:val="00463400"/>
    <w:rsid w:val="005A2DC6"/>
    <w:rsid w:val="005A7EAE"/>
    <w:rsid w:val="00620C82"/>
    <w:rsid w:val="00625810"/>
    <w:rsid w:val="006F4F0A"/>
    <w:rsid w:val="007059B6"/>
    <w:rsid w:val="007539D0"/>
    <w:rsid w:val="007C44D2"/>
    <w:rsid w:val="007D2CC1"/>
    <w:rsid w:val="00863C8D"/>
    <w:rsid w:val="008C2E3E"/>
    <w:rsid w:val="008E6673"/>
    <w:rsid w:val="00924F73"/>
    <w:rsid w:val="00943DE5"/>
    <w:rsid w:val="00965DD2"/>
    <w:rsid w:val="009952FB"/>
    <w:rsid w:val="009B33AD"/>
    <w:rsid w:val="00A1273C"/>
    <w:rsid w:val="00A54BF7"/>
    <w:rsid w:val="00A855A1"/>
    <w:rsid w:val="00AF32B5"/>
    <w:rsid w:val="00C71B8B"/>
    <w:rsid w:val="00CB4A27"/>
    <w:rsid w:val="00CD1631"/>
    <w:rsid w:val="00D15DE4"/>
    <w:rsid w:val="00D34263"/>
    <w:rsid w:val="00D4507E"/>
    <w:rsid w:val="00D4778D"/>
    <w:rsid w:val="00D654B7"/>
    <w:rsid w:val="00D75400"/>
    <w:rsid w:val="00DD77CC"/>
    <w:rsid w:val="00DF5040"/>
    <w:rsid w:val="00E04C0F"/>
    <w:rsid w:val="00E92B42"/>
    <w:rsid w:val="00EE35B2"/>
    <w:rsid w:val="00F12BFD"/>
    <w:rsid w:val="00F47695"/>
    <w:rsid w:val="00F47885"/>
    <w:rsid w:val="00F7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955A385"/>
  <w15:chartTrackingRefBased/>
  <w15:docId w15:val="{A72195B9-EBB0-4C40-96B0-E7C19E17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3D12"/>
    <w:rPr>
      <w:rFonts w:ascii="Garamond" w:hAnsi="Garamond"/>
      <w:color w:val="000000"/>
      <w:sz w:val="22"/>
      <w:szCs w:val="22"/>
      <w:lang w:eastAsia="en-US"/>
    </w:rPr>
  </w:style>
  <w:style w:type="paragraph" w:styleId="1">
    <w:name w:val="heading 1"/>
    <w:basedOn w:val="a"/>
    <w:next w:val="a"/>
    <w:autoRedefine/>
    <w:qFormat/>
    <w:rsid w:val="00A54BF7"/>
    <w:pPr>
      <w:keepNext/>
      <w:spacing w:line="800" w:lineRule="exact"/>
      <w:jc w:val="right"/>
      <w:outlineLvl w:val="0"/>
    </w:pPr>
    <w:rPr>
      <w:rFonts w:eastAsia="바탕" w:cs="Arial"/>
      <w:bCs/>
      <w:color w:val="C0C0C0"/>
      <w:kern w:val="32"/>
      <w:sz w:val="80"/>
      <w:szCs w:val="32"/>
    </w:rPr>
  </w:style>
  <w:style w:type="paragraph" w:styleId="2">
    <w:name w:val="heading 2"/>
    <w:basedOn w:val="a"/>
    <w:next w:val="a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ount">
    <w:name w:val="Amount"/>
    <w:basedOn w:val="a"/>
    <w:rsid w:val="009D7158"/>
    <w:pPr>
      <w:jc w:val="right"/>
    </w:pPr>
  </w:style>
  <w:style w:type="paragraph" w:customStyle="1" w:styleId="DateandNumber">
    <w:name w:val="Date and Number"/>
    <w:basedOn w:val="a"/>
    <w:rsid w:val="008C5A0E"/>
    <w:pPr>
      <w:spacing w:line="264" w:lineRule="auto"/>
      <w:jc w:val="right"/>
    </w:pPr>
    <w:rPr>
      <w:caps/>
      <w:spacing w:val="4"/>
      <w:sz w:val="18"/>
      <w:szCs w:val="16"/>
    </w:rPr>
  </w:style>
  <w:style w:type="paragraph" w:customStyle="1" w:styleId="leftaddress">
    <w:name w:val="left address"/>
    <w:basedOn w:val="a"/>
    <w:rsid w:val="00010191"/>
    <w:pPr>
      <w:spacing w:line="280" w:lineRule="exact"/>
    </w:pPr>
    <w:rPr>
      <w:color w:val="969696"/>
      <w:szCs w:val="20"/>
    </w:rPr>
  </w:style>
  <w:style w:type="paragraph" w:customStyle="1" w:styleId="Slogan">
    <w:name w:val="Slogan"/>
    <w:basedOn w:val="3"/>
    <w:rsid w:val="00EB4F05"/>
    <w:pPr>
      <w:keepNext w:val="0"/>
      <w:spacing w:before="0"/>
    </w:pPr>
    <w:rPr>
      <w:rFonts w:ascii="Garamond" w:hAnsi="Garamond" w:cs="Times New Roman"/>
      <w:b w:val="0"/>
      <w:bCs w:val="0"/>
      <w:i/>
      <w:spacing w:val="4"/>
      <w:sz w:val="20"/>
      <w:szCs w:val="18"/>
    </w:rPr>
  </w:style>
  <w:style w:type="paragraph" w:customStyle="1" w:styleId="rightaddress">
    <w:name w:val="right address"/>
    <w:basedOn w:val="a"/>
    <w:rsid w:val="00010191"/>
    <w:pPr>
      <w:spacing w:line="280" w:lineRule="exact"/>
      <w:jc w:val="right"/>
    </w:pPr>
    <w:rPr>
      <w:color w:val="969696"/>
      <w:szCs w:val="20"/>
    </w:rPr>
  </w:style>
  <w:style w:type="paragraph" w:customStyle="1" w:styleId="ColumnHeadings">
    <w:name w:val="Column Headings"/>
    <w:basedOn w:val="2"/>
    <w:autoRedefine/>
    <w:rsid w:val="00202E66"/>
    <w:pPr>
      <w:keepNext w:val="0"/>
      <w:spacing w:before="20" w:after="0"/>
      <w:jc w:val="center"/>
    </w:pPr>
    <w:rPr>
      <w:rFonts w:ascii="Garamond" w:hAnsi="Garamond" w:cs="Times New Roman"/>
      <w:bCs w:val="0"/>
      <w:i w:val="0"/>
      <w:iCs w:val="0"/>
      <w:caps/>
      <w:spacing w:val="4"/>
      <w:sz w:val="18"/>
      <w:szCs w:val="16"/>
    </w:rPr>
  </w:style>
  <w:style w:type="paragraph" w:customStyle="1" w:styleId="Lowerlabels">
    <w:name w:val="Lower labels"/>
    <w:basedOn w:val="2"/>
    <w:rsid w:val="00202E66"/>
    <w:pPr>
      <w:keepNext w:val="0"/>
      <w:spacing w:before="20" w:after="0"/>
      <w:jc w:val="right"/>
    </w:pPr>
    <w:rPr>
      <w:rFonts w:ascii="Garamond" w:hAnsi="Garamond" w:cs="Times New Roman"/>
      <w:bCs w:val="0"/>
      <w:i w:val="0"/>
      <w:iCs w:val="0"/>
      <w:caps/>
      <w:spacing w:val="4"/>
      <w:sz w:val="16"/>
      <w:szCs w:val="16"/>
    </w:rPr>
  </w:style>
  <w:style w:type="paragraph" w:customStyle="1" w:styleId="Centered">
    <w:name w:val="Centered"/>
    <w:basedOn w:val="a"/>
    <w:rsid w:val="00513D12"/>
    <w:pPr>
      <w:spacing w:before="660"/>
      <w:jc w:val="center"/>
    </w:pPr>
    <w:rPr>
      <w:spacing w:val="4"/>
      <w:sz w:val="18"/>
      <w:szCs w:val="18"/>
    </w:rPr>
  </w:style>
  <w:style w:type="paragraph" w:customStyle="1" w:styleId="thankyou">
    <w:name w:val="thank you"/>
    <w:basedOn w:val="a"/>
    <w:autoRedefine/>
    <w:rsid w:val="00513D12"/>
    <w:pPr>
      <w:spacing w:before="100"/>
      <w:jc w:val="center"/>
    </w:pPr>
    <w:rPr>
      <w:b/>
      <w:sz w:val="24"/>
      <w:szCs w:val="24"/>
    </w:rPr>
  </w:style>
  <w:style w:type="table" w:styleId="a3">
    <w:name w:val="Table Grid"/>
    <w:basedOn w:val="a1"/>
    <w:rsid w:val="00EB4F0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text">
    <w:name w:val="left text"/>
    <w:basedOn w:val="a"/>
    <w:rsid w:val="001A50A0"/>
    <w:pPr>
      <w:spacing w:line="280" w:lineRule="exact"/>
    </w:pPr>
    <w:rPr>
      <w:color w:val="969696"/>
      <w:szCs w:val="20"/>
    </w:rPr>
  </w:style>
  <w:style w:type="paragraph" w:customStyle="1" w:styleId="to">
    <w:name w:val="to"/>
    <w:basedOn w:val="lefttext"/>
    <w:rsid w:val="001A50A0"/>
    <w:pPr>
      <w:jc w:val="right"/>
    </w:pPr>
    <w:rPr>
      <w:caps/>
      <w:szCs w:val="22"/>
    </w:rPr>
  </w:style>
  <w:style w:type="paragraph" w:customStyle="1" w:styleId="Address">
    <w:name w:val="Address"/>
    <w:basedOn w:val="lefttext"/>
    <w:rsid w:val="007C541C"/>
    <w:rPr>
      <w:color w:val="000000"/>
      <w:szCs w:val="22"/>
    </w:rPr>
  </w:style>
  <w:style w:type="paragraph" w:styleId="a4">
    <w:name w:val="Balloon Text"/>
    <w:basedOn w:val="a"/>
    <w:link w:val="Char"/>
    <w:rsid w:val="009B33AD"/>
    <w:rPr>
      <w:rFonts w:ascii="맑은 고딕" w:hAnsi="맑은 고딕"/>
      <w:sz w:val="18"/>
      <w:szCs w:val="18"/>
    </w:rPr>
  </w:style>
  <w:style w:type="character" w:customStyle="1" w:styleId="Char">
    <w:name w:val="풍선 도움말 텍스트 Char"/>
    <w:link w:val="a4"/>
    <w:rsid w:val="009B33AD"/>
    <w:rPr>
      <w:rFonts w:ascii="맑은 고딕" w:eastAsia="맑은 고딕" w:hAnsi="맑은 고딕" w:cs="Times New Roman"/>
      <w:color w:val="000000"/>
      <w:sz w:val="18"/>
      <w:szCs w:val="18"/>
      <w:lang w:eastAsia="en-US"/>
    </w:rPr>
  </w:style>
  <w:style w:type="paragraph" w:styleId="a5">
    <w:name w:val="header"/>
    <w:basedOn w:val="a"/>
    <w:link w:val="Char0"/>
    <w:rsid w:val="00924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머리글 Char"/>
    <w:link w:val="a5"/>
    <w:rsid w:val="00924F73"/>
    <w:rPr>
      <w:rFonts w:ascii="Garamond" w:hAnsi="Garamond"/>
      <w:color w:val="000000"/>
      <w:sz w:val="18"/>
      <w:szCs w:val="18"/>
      <w:lang w:eastAsia="en-US"/>
    </w:rPr>
  </w:style>
  <w:style w:type="paragraph" w:styleId="a6">
    <w:name w:val="footer"/>
    <w:basedOn w:val="a"/>
    <w:link w:val="Char1"/>
    <w:rsid w:val="00924F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바닥글 Char"/>
    <w:link w:val="a6"/>
    <w:rsid w:val="00924F73"/>
    <w:rPr>
      <w:rFonts w:ascii="Garamond" w:hAnsi="Garamond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form2100111028739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form2100111028739.dot</Template>
  <TotalTime>86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선태욱</dc:creator>
  <cp:keywords/>
  <dc:description/>
  <cp:lastModifiedBy>simsoyeon93@gmail.com</cp:lastModifiedBy>
  <cp:revision>14</cp:revision>
  <cp:lastPrinted>2021-09-25T06:26:00Z</cp:lastPrinted>
  <dcterms:created xsi:type="dcterms:W3CDTF">2021-08-25T13:58:00Z</dcterms:created>
  <dcterms:modified xsi:type="dcterms:W3CDTF">2021-09-25T06:26:00Z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TC011456381042</vt:lpwstr>
  </property>
</Properties>
</file>