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620"/>
        <w:gridCol w:w="2527"/>
        <w:gridCol w:w="5940"/>
      </w:tblGrid>
      <w:tr w:rsidR="00155BE1" w:rsidRPr="006F4F0A" w14:paraId="0A13485E" w14:textId="77777777" w:rsidTr="00155BE1">
        <w:trPr>
          <w:jc w:val="center"/>
        </w:trPr>
        <w:tc>
          <w:tcPr>
            <w:tcW w:w="1620" w:type="dxa"/>
            <w:shd w:val="clear" w:color="auto" w:fill="FFFFFF"/>
            <w:tcMar>
              <w:top w:w="0" w:type="dxa"/>
              <w:left w:w="115" w:type="dxa"/>
              <w:bottom w:w="43" w:type="dxa"/>
              <w:right w:w="115" w:type="dxa"/>
            </w:tcMar>
            <w:vAlign w:val="bottom"/>
          </w:tcPr>
          <w:p w14:paraId="61D04392" w14:textId="728B944A" w:rsidR="00155BE1" w:rsidRPr="006F4F0A" w:rsidRDefault="00AF32B5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pict w14:anchorId="533BFAE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8pt;height:46.7pt">
                  <v:imagedata r:id="rId6" o:title=""/>
                </v:shape>
              </w:pict>
            </w:r>
          </w:p>
        </w:tc>
        <w:tc>
          <w:tcPr>
            <w:tcW w:w="2527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15" w:type="dxa"/>
            </w:tcMar>
            <w:vAlign w:val="bottom"/>
          </w:tcPr>
          <w:p w14:paraId="0DBD34F3" w14:textId="73968A97" w:rsidR="00155BE1" w:rsidRPr="006F4F0A" w:rsidRDefault="00463400" w:rsidP="00DD77CC">
            <w:pPr>
              <w:pStyle w:val="Slogan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회사표어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5940" w:type="dxa"/>
            <w:tcBorders>
              <w:bottom w:val="single" w:sz="4" w:space="0" w:color="C0C0C0"/>
            </w:tcBorders>
            <w:shd w:val="clear" w:color="auto" w:fill="FFFFFF"/>
            <w:noWrap/>
            <w:vAlign w:val="bottom"/>
          </w:tcPr>
          <w:p w14:paraId="2EA4F9E3" w14:textId="2008D420" w:rsidR="00155BE1" w:rsidRPr="006F4F0A" w:rsidRDefault="00CB4A27" w:rsidP="00DD77CC">
            <w:pPr>
              <w:pStyle w:val="1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</w:tc>
      </w:tr>
    </w:tbl>
    <w:p w14:paraId="20CBFBE4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shd w:val="clear" w:color="auto" w:fill="FFFFFF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997"/>
        <w:gridCol w:w="1523"/>
        <w:gridCol w:w="2520"/>
        <w:gridCol w:w="990"/>
        <w:gridCol w:w="1530"/>
        <w:gridCol w:w="2520"/>
      </w:tblGrid>
      <w:tr w:rsidR="00155BE1" w:rsidRPr="006F4F0A" w14:paraId="33AD9CCE" w14:textId="77777777">
        <w:trPr>
          <w:trHeight w:hRule="exact" w:val="1314"/>
          <w:jc w:val="center"/>
        </w:trPr>
        <w:tc>
          <w:tcPr>
            <w:tcW w:w="6030" w:type="dxa"/>
            <w:gridSpan w:val="4"/>
            <w:shd w:val="clear" w:color="auto" w:fill="FFFFFF"/>
            <w:tcMar>
              <w:top w:w="0" w:type="dxa"/>
            </w:tcMar>
          </w:tcPr>
          <w:p w14:paraId="4C8B2714" w14:textId="40F61D46" w:rsidR="00155BE1" w:rsidRPr="006F4F0A" w:rsidRDefault="00D34263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하이미디어</w:t>
            </w:r>
          </w:p>
          <w:p w14:paraId="11670E86" w14:textId="1A833164" w:rsidR="00155BE1" w:rsidRPr="0006450D" w:rsidRDefault="00D34263" w:rsidP="00DD77CC">
            <w:pPr>
              <w:pStyle w:val="leftaddress"/>
              <w:autoSpaceDE w:val="0"/>
              <w:autoSpaceDN w:val="0"/>
              <w:rPr>
                <w:rFonts w:eastAsia="SimSun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 xml:space="preserve">경기도 성남시 모란역 </w:t>
            </w:r>
            <w:r>
              <w:rPr>
                <w:rFonts w:ascii="바탕" w:eastAsia="바탕" w:hAnsi="바탕" w:cs="바탕"/>
                <w:lang w:eastAsia="ko-KR"/>
              </w:rPr>
              <w:t>5</w:t>
            </w:r>
            <w:r>
              <w:rPr>
                <w:rFonts w:ascii="바탕" w:eastAsia="바탕" w:hAnsi="바탕" w:cs="바탕" w:hint="eastAsia"/>
                <w:lang w:eastAsia="ko-KR"/>
              </w:rPr>
              <w:t>번출구</w:t>
            </w:r>
          </w:p>
          <w:p w14:paraId="39A4DF81" w14:textId="39B0EF53" w:rsidR="00155BE1" w:rsidRPr="006F4F0A" w:rsidRDefault="00D34263" w:rsidP="00DD77CC">
            <w:pPr>
              <w:pStyle w:val="left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010-9389-0539</w:t>
            </w:r>
          </w:p>
          <w:p w14:paraId="051F33E1" w14:textId="1BD95D2E" w:rsidR="00155BE1" w:rsidRPr="006F4F0A" w:rsidRDefault="00D34263" w:rsidP="006F4F0A">
            <w:pPr>
              <w:pStyle w:val="leftaddress"/>
              <w:autoSpaceDE w:val="0"/>
              <w:autoSpaceDN w:val="0"/>
              <w:rPr>
                <w:rFonts w:eastAsia="굴림" w:hint="eastAsia"/>
                <w:lang w:eastAsia="ko-KR"/>
              </w:rPr>
            </w:pPr>
            <w:r>
              <w:rPr>
                <w:rFonts w:eastAsia="굴림"/>
                <w:lang w:eastAsia="ko-KR"/>
              </w:rPr>
              <w:t>simsoyeon93@naver.com</w:t>
            </w:r>
          </w:p>
        </w:tc>
        <w:tc>
          <w:tcPr>
            <w:tcW w:w="4050" w:type="dxa"/>
            <w:gridSpan w:val="2"/>
            <w:shd w:val="clear" w:color="auto" w:fill="FFFFFF"/>
          </w:tcPr>
          <w:p w14:paraId="1915F451" w14:textId="113D3420" w:rsidR="00155BE1" w:rsidRPr="006F4F0A" w:rsidRDefault="00155BE1" w:rsidP="00DD77CC">
            <w:pPr>
              <w:pStyle w:val="DateandNumber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날짜</w:t>
            </w:r>
            <w:r w:rsidRPr="006F4F0A">
              <w:rPr>
                <w:rFonts w:eastAsia="굴림" w:hint="eastAsia"/>
                <w:lang w:eastAsia="ko-KR"/>
              </w:rPr>
              <w:t xml:space="preserve">: 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begin"/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DATE  \@ "yyyy</w:instrText>
            </w:r>
            <w:r w:rsidR="009B33AD" w:rsidRPr="006F4F0A">
              <w:rPr>
                <w:rFonts w:eastAsia="굴림" w:hint="eastAsia"/>
                <w:lang w:eastAsia="ko-KR"/>
              </w:rPr>
              <w:instrText>년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M</w:instrText>
            </w:r>
            <w:r w:rsidR="009B33AD" w:rsidRPr="006F4F0A">
              <w:rPr>
                <w:rFonts w:eastAsia="굴림" w:hint="eastAsia"/>
                <w:lang w:eastAsia="ko-KR"/>
              </w:rPr>
              <w:instrText>월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 d</w:instrText>
            </w:r>
            <w:r w:rsidR="009B33AD" w:rsidRPr="006F4F0A">
              <w:rPr>
                <w:rFonts w:eastAsia="굴림" w:hint="eastAsia"/>
                <w:lang w:eastAsia="ko-KR"/>
              </w:rPr>
              <w:instrText>일</w:instrText>
            </w:r>
            <w:r w:rsidR="009B33AD" w:rsidRPr="006F4F0A">
              <w:rPr>
                <w:rFonts w:eastAsia="굴림" w:hint="eastAsia"/>
                <w:lang w:eastAsia="ko-KR"/>
              </w:rPr>
              <w:instrText xml:space="preserve">" </w:instrText>
            </w:r>
            <w:r w:rsidR="009B33AD" w:rsidRPr="006F4F0A">
              <w:rPr>
                <w:rFonts w:eastAsia="굴림" w:hint="eastAsia"/>
                <w:lang w:eastAsia="ko-KR"/>
              </w:rPr>
              <w:fldChar w:fldCharType="separate"/>
            </w:r>
            <w:r w:rsidR="00D34263">
              <w:rPr>
                <w:rFonts w:eastAsia="굴림" w:hint="eastAsia"/>
                <w:noProof/>
                <w:lang w:eastAsia="ko-KR"/>
              </w:rPr>
              <w:t>2021</w:t>
            </w:r>
            <w:r w:rsidR="00D34263">
              <w:rPr>
                <w:rFonts w:eastAsia="굴림" w:hint="eastAsia"/>
                <w:noProof/>
                <w:lang w:eastAsia="ko-KR"/>
              </w:rPr>
              <w:t>년</w:t>
            </w:r>
            <w:r w:rsidR="00D34263">
              <w:rPr>
                <w:rFonts w:eastAsia="굴림" w:hint="eastAsia"/>
                <w:noProof/>
                <w:lang w:eastAsia="ko-KR"/>
              </w:rPr>
              <w:t xml:space="preserve"> 9</w:t>
            </w:r>
            <w:r w:rsidR="00D34263">
              <w:rPr>
                <w:rFonts w:eastAsia="굴림" w:hint="eastAsia"/>
                <w:noProof/>
                <w:lang w:eastAsia="ko-KR"/>
              </w:rPr>
              <w:t>월</w:t>
            </w:r>
            <w:r w:rsidR="00D34263">
              <w:rPr>
                <w:rFonts w:eastAsia="굴림" w:hint="eastAsia"/>
                <w:noProof/>
                <w:lang w:eastAsia="ko-KR"/>
              </w:rPr>
              <w:t xml:space="preserve"> 4</w:t>
            </w:r>
            <w:r w:rsidR="00D34263">
              <w:rPr>
                <w:rFonts w:eastAsia="굴림" w:hint="eastAsia"/>
                <w:noProof/>
                <w:lang w:eastAsia="ko-KR"/>
              </w:rPr>
              <w:t>일</w:t>
            </w:r>
            <w:r w:rsidR="009B33AD" w:rsidRPr="006F4F0A">
              <w:rPr>
                <w:rFonts w:eastAsia="굴림" w:hint="eastAsia"/>
                <w:lang w:eastAsia="ko-KR"/>
              </w:rPr>
              <w:fldChar w:fldCharType="end"/>
            </w:r>
          </w:p>
          <w:p w14:paraId="159EEA00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  <w:p w14:paraId="0C83B46E" w14:textId="77777777" w:rsidR="00155BE1" w:rsidRPr="006F4F0A" w:rsidRDefault="00155BE1" w:rsidP="00DD77CC">
            <w:pPr>
              <w:pStyle w:val="rightaddress"/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</w:tr>
      <w:tr w:rsidR="00155BE1" w:rsidRPr="006F4F0A" w14:paraId="19E73298" w14:textId="77777777" w:rsidTr="003F7F5C">
        <w:trPr>
          <w:trHeight w:val="1566"/>
          <w:jc w:val="center"/>
        </w:trPr>
        <w:tc>
          <w:tcPr>
            <w:tcW w:w="997" w:type="dxa"/>
            <w:shd w:val="clear" w:color="auto" w:fill="FFFFFF"/>
            <w:tcMar>
              <w:top w:w="0" w:type="dxa"/>
              <w:left w:w="0" w:type="dxa"/>
              <w:bottom w:w="0" w:type="dxa"/>
              <w:right w:w="-1" w:type="dxa"/>
            </w:tcMar>
          </w:tcPr>
          <w:p w14:paraId="26655132" w14:textId="77777777" w:rsidR="00155BE1" w:rsidRPr="006F4F0A" w:rsidRDefault="00155BE1" w:rsidP="003F7F5C">
            <w:pPr>
              <w:pStyle w:val="to"/>
              <w:autoSpaceDE w:val="0"/>
              <w:autoSpaceDN w:val="0"/>
              <w:jc w:val="left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받는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사람</w:t>
            </w:r>
          </w:p>
        </w:tc>
        <w:tc>
          <w:tcPr>
            <w:tcW w:w="9083" w:type="dxa"/>
            <w:gridSpan w:val="5"/>
            <w:shd w:val="clear" w:color="auto" w:fill="FFFFFF"/>
          </w:tcPr>
          <w:p w14:paraId="17E8B426" w14:textId="1E6FE27D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수신자이름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5553C622" w14:textId="099D5239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수신자회사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09E4E643" w14:textId="2F90BF6E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수신자주소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2D625F00" w14:textId="6F6A47E5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수신자우편번호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31E3417E" w14:textId="644B78C5" w:rsidR="00155BE1" w:rsidRPr="006F4F0A" w:rsidRDefault="00463400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수신자전화번호</w:t>
            </w:r>
            <w:r>
              <w:rPr>
                <w:rFonts w:eastAsia="굴림" w:hint="eastAsia"/>
                <w:lang w:eastAsia="ko-KR"/>
              </w:rPr>
              <w:t>}</w:t>
            </w:r>
          </w:p>
          <w:p w14:paraId="765444FA" w14:textId="4969239A" w:rsidR="00155BE1" w:rsidRPr="006F4F0A" w:rsidRDefault="00E92B42" w:rsidP="00DD77CC">
            <w:pPr>
              <w:pStyle w:val="Addres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송장번호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</w:tr>
      <w:tr w:rsidR="00155BE1" w:rsidRPr="006F4F0A" w14:paraId="7063971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16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58CA9CA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판매원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105A898C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직무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7C5B6732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지불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조건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992D0DD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기한</w:t>
            </w:r>
          </w:p>
        </w:tc>
      </w:tr>
      <w:tr w:rsidR="00155BE1" w:rsidRPr="006F4F0A" w14:paraId="3DB5605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43" w:type="dxa"/>
            <w:bottom w:w="43" w:type="dxa"/>
          </w:tblCellMar>
        </w:tblPrEx>
        <w:trPr>
          <w:cantSplit/>
          <w:trHeight w:val="202"/>
          <w:jc w:val="center"/>
        </w:trPr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7A8EB6F" w14:textId="77072D0B" w:rsidR="00155BE1" w:rsidRPr="006F4F0A" w:rsidRDefault="00D34263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심소연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65CC848" w14:textId="184E5F94" w:rsidR="00155BE1" w:rsidRPr="006F4F0A" w:rsidRDefault="00D34263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학생</w:t>
            </w:r>
          </w:p>
        </w:tc>
        <w:tc>
          <w:tcPr>
            <w:tcW w:w="25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07C4C86" w14:textId="70AB6AB2" w:rsidR="00155BE1" w:rsidRPr="006F4F0A" w:rsidRDefault="00F745F0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>
              <w:rPr>
                <w:rFonts w:eastAsia="굴림" w:hint="eastAsia"/>
                <w:lang w:eastAsia="ko-KR"/>
              </w:rPr>
              <w:t>지불조건</w:t>
            </w:r>
            <w:r>
              <w:rPr>
                <w:rFonts w:eastAsia="굴림" w:hint="eastAsia"/>
                <w:lang w:eastAsia="ko-KR"/>
              </w:rPr>
              <w:t>}</w:t>
            </w:r>
          </w:p>
        </w:tc>
        <w:tc>
          <w:tcPr>
            <w:tcW w:w="25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B906668" w14:textId="26809E5B" w:rsidR="00155BE1" w:rsidRPr="006F4F0A" w:rsidRDefault="00F745F0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{</w:t>
            </w:r>
            <w:r w:rsidR="00D4507E">
              <w:rPr>
                <w:rFonts w:eastAsia="굴림" w:hint="eastAsia"/>
                <w:lang w:eastAsia="ko-KR"/>
              </w:rPr>
              <w:t>납부기한</w:t>
            </w:r>
            <w:r>
              <w:rPr>
                <w:rFonts w:eastAsia="굴림"/>
                <w:lang w:eastAsia="ko-KR"/>
              </w:rPr>
              <w:t>}</w:t>
            </w:r>
          </w:p>
        </w:tc>
      </w:tr>
    </w:tbl>
    <w:p w14:paraId="723D20FF" w14:textId="77777777" w:rsidR="00155BE1" w:rsidRPr="006F4F0A" w:rsidRDefault="00155BE1" w:rsidP="00DD77CC">
      <w:pPr>
        <w:autoSpaceDE w:val="0"/>
        <w:autoSpaceDN w:val="0"/>
        <w:rPr>
          <w:rFonts w:eastAsia="굴림"/>
          <w:lang w:eastAsia="ko-KR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0"/>
        <w:gridCol w:w="5580"/>
        <w:gridCol w:w="1620"/>
        <w:gridCol w:w="1620"/>
      </w:tblGrid>
      <w:tr w:rsidR="00155BE1" w:rsidRPr="006F4F0A" w14:paraId="2A1FA0CA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2E27D677" w14:textId="77777777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수량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495B6893" w14:textId="06B3F5A0" w:rsidR="00155BE1" w:rsidRPr="006F4F0A" w:rsidRDefault="00F47695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품명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2C7A4F8" w14:textId="50F89A4C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단가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center"/>
          </w:tcPr>
          <w:p w14:paraId="5010A891" w14:textId="6C4443FA" w:rsidR="00155BE1" w:rsidRPr="006F4F0A" w:rsidRDefault="00155BE1" w:rsidP="00DD77CC">
            <w:pPr>
              <w:pStyle w:val="ColumnHeadings"/>
              <w:autoSpaceDE w:val="0"/>
              <w:autoSpaceDN w:val="0"/>
              <w:rPr>
                <w:rFonts w:eastAsia="굴림"/>
                <w:lang w:eastAsia="ko-KR"/>
              </w:rPr>
            </w:pPr>
            <w:r w:rsidRPr="006F4F0A">
              <w:rPr>
                <w:rFonts w:eastAsia="굴림" w:hint="eastAsia"/>
                <w:lang w:eastAsia="ko-KR"/>
              </w:rPr>
              <w:t>품목</w:t>
            </w:r>
            <w:r w:rsidRPr="006F4F0A">
              <w:rPr>
                <w:rFonts w:eastAsia="굴림" w:hint="eastAsia"/>
                <w:lang w:eastAsia="ko-KR"/>
              </w:rPr>
              <w:t xml:space="preserve"> </w:t>
            </w:r>
            <w:r w:rsidRPr="006F4F0A">
              <w:rPr>
                <w:rFonts w:eastAsia="굴림" w:hint="eastAsia"/>
                <w:lang w:eastAsia="ko-KR"/>
              </w:rPr>
              <w:t>합계</w:t>
            </w:r>
          </w:p>
        </w:tc>
      </w:tr>
      <w:tr w:rsidR="00155BE1" w:rsidRPr="006F4F0A" w14:paraId="180DB0E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A681E42" w14:textId="7BF322C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75D7849" w14:textId="014B78E3" w:rsidR="00155BE1" w:rsidRPr="003B2275" w:rsidRDefault="00463400" w:rsidP="00DD77CC">
            <w:pPr>
              <w:autoSpaceDE w:val="0"/>
              <w:autoSpaceDN w:val="0"/>
              <w:rPr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7DC45BC" w14:textId="7FBECEEB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86C267E" w14:textId="01A2D36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29FA9A54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4759F0" w14:textId="0A4C2BD0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5240DA" w14:textId="77AFC5B0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A8EBDEA" w14:textId="025E2F0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0118A83B" w14:textId="7D0F2C8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2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7B65099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DFF5985" w14:textId="1517C89D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819E97F" w14:textId="0591EC2E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51F6260" w14:textId="54826DD1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00DC5AC" w14:textId="63E07363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3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2BB07EF9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E2D236E" w14:textId="0E03CD8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4B51F15" w14:textId="06C1BBE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437646AA" w14:textId="3906878E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B81C006" w14:textId="572F593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4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0947CF2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D03D34D" w14:textId="45B1852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DF756" w14:textId="0B1BEFE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69640DC" w14:textId="19B9BDE1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D430E9D" w14:textId="40444E73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5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2B5ADCD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8A1693" w14:textId="7FE9BE5A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90C3E5" w14:textId="2193118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BB7EE67" w14:textId="1B623E1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A41A075" w14:textId="635F729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6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693EAD93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D970B5" w14:textId="07B13ABF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6C5A46D" w14:textId="5D8C24B9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741A6D0" w14:textId="78D50B2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CA962C3" w14:textId="0FA0C29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7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440BD0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95DF55" w14:textId="4B8C36F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4A58E2E" w14:textId="45BE5792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7E4C4D6E" w14:textId="5911C9C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5043632E" w14:textId="7039EFB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8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10D50F5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2A126F7" w14:textId="65195A7A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B608EA5" w14:textId="52E12A3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24D43A2" w14:textId="1F2DDA87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92879CA" w14:textId="4D90D6BF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9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43408C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8BAC8C9" w14:textId="53FCF3D5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B59FBD" w14:textId="130B6D4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2BDCB89" w14:textId="77B3F9A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6636113F" w14:textId="61932B2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0}</w:t>
            </w:r>
          </w:p>
        </w:tc>
      </w:tr>
      <w:tr w:rsidR="00155BE1" w:rsidRPr="006F4F0A" w14:paraId="530917D1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1E6887C6" w14:textId="40E6D991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B2D8515" w14:textId="7C50D9B6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C573B6B" w14:textId="34D2C362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098F219C" w14:textId="4C3DB79D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1}</w:t>
            </w:r>
          </w:p>
        </w:tc>
      </w:tr>
      <w:tr w:rsidR="00155BE1" w:rsidRPr="006F4F0A" w14:paraId="5EB9FFDB" w14:textId="77777777">
        <w:trPr>
          <w:cantSplit/>
          <w:trHeight w:val="288"/>
          <w:jc w:val="center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EE384F8" w14:textId="1B9694E9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수량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55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970E1FB" w14:textId="3056A9A7" w:rsidR="00155BE1" w:rsidRPr="00F745F0" w:rsidRDefault="00463400" w:rsidP="00DD77CC">
            <w:pPr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설명</w:t>
            </w:r>
            <w:r w:rsidRPr="00F745F0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1A9A2364" w14:textId="352796E6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단가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1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2}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216" w:type="dxa"/>
              <w:right w:w="216" w:type="dxa"/>
            </w:tcMar>
            <w:vAlign w:val="center"/>
          </w:tcPr>
          <w:p w14:paraId="264C7890" w14:textId="7287592C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/>
                <w:sz w:val="20"/>
                <w:szCs w:val="20"/>
                <w:lang w:eastAsia="ko-KR"/>
              </w:rPr>
              <w:t>12}</w:t>
            </w:r>
          </w:p>
        </w:tc>
      </w:tr>
      <w:tr w:rsidR="00155BE1" w:rsidRPr="006F4F0A" w14:paraId="22465A8B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 w:val="restart"/>
            <w:tcBorders>
              <w:top w:val="single" w:sz="4" w:space="0" w:color="C0C0C0"/>
              <w:left w:val="nil"/>
              <w:right w:val="nil"/>
            </w:tcBorders>
            <w:shd w:val="clear" w:color="auto" w:fill="FFFFFF"/>
            <w:vAlign w:val="center"/>
          </w:tcPr>
          <w:p w14:paraId="209962B5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76C6DAE" w14:textId="129455AD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B88154" w14:textId="5FA783B8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{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544D31B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00C56F9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74714514" w14:textId="160D81A7" w:rsidR="00155BE1" w:rsidRPr="006F4F0A" w:rsidRDefault="0046340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부가세</w:t>
            </w:r>
            <w:r w:rsidR="004059DA">
              <w:rPr>
                <w:rFonts w:eastAsia="굴림" w:hint="eastAsia"/>
                <w:lang w:eastAsia="ko-KR"/>
              </w:rPr>
              <w:t>(</w:t>
            </w:r>
            <w:r w:rsidR="004059DA">
              <w:rPr>
                <w:rFonts w:eastAsia="굴림"/>
                <w:lang w:eastAsia="ko-KR"/>
              </w:rPr>
              <w:t>10%)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873FA11" w14:textId="31224730" w:rsidR="00155BE1" w:rsidRPr="00F745F0" w:rsidRDefault="004059DA" w:rsidP="00DD77CC">
            <w:pPr>
              <w:pStyle w:val="Amount"/>
              <w:autoSpaceDE w:val="0"/>
              <w:autoSpaceDN w:val="0"/>
              <w:rPr>
                <w:rFonts w:eastAsia="굴림"/>
                <w:sz w:val="20"/>
                <w:szCs w:val="20"/>
                <w:lang w:eastAsia="ko-KR"/>
              </w:rPr>
            </w:pPr>
            <w:r>
              <w:rPr>
                <w:rFonts w:eastAsia="굴림"/>
                <w:sz w:val="20"/>
                <w:szCs w:val="20"/>
                <w:lang w:eastAsia="ko-KR"/>
              </w:rPr>
              <w:t>{</w:t>
            </w:r>
            <w:r>
              <w:rPr>
                <w:rFonts w:eastAsia="굴림" w:hint="eastAsia"/>
                <w:sz w:val="20"/>
                <w:szCs w:val="20"/>
                <w:lang w:eastAsia="ko-KR"/>
              </w:rPr>
              <w:t>부가세</w:t>
            </w:r>
            <w:r>
              <w:rPr>
                <w:rFonts w:eastAsia="굴림" w:hint="eastAsia"/>
                <w:sz w:val="20"/>
                <w:szCs w:val="20"/>
                <w:lang w:eastAsia="ko-KR"/>
              </w:rPr>
              <w:t>}</w:t>
            </w:r>
          </w:p>
        </w:tc>
      </w:tr>
      <w:tr w:rsidR="00155BE1" w:rsidRPr="006F4F0A" w14:paraId="3AA1FAF8" w14:textId="77777777">
        <w:trPr>
          <w:cantSplit/>
          <w:trHeight w:val="288"/>
          <w:jc w:val="center"/>
        </w:trPr>
        <w:tc>
          <w:tcPr>
            <w:tcW w:w="684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794DFD" w14:textId="77777777" w:rsidR="00155BE1" w:rsidRPr="006F4F0A" w:rsidRDefault="00155BE1" w:rsidP="00DD77CC">
            <w:pPr>
              <w:autoSpaceDE w:val="0"/>
              <w:autoSpaceDN w:val="0"/>
              <w:rPr>
                <w:rFonts w:eastAsia="굴림"/>
                <w:lang w:eastAsia="ko-K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FFFFFF"/>
            <w:vAlign w:val="center"/>
          </w:tcPr>
          <w:p w14:paraId="38B1BD33" w14:textId="00B10A19" w:rsidR="00155BE1" w:rsidRPr="006F4F0A" w:rsidRDefault="00285BF0" w:rsidP="00DD77CC">
            <w:pPr>
              <w:pStyle w:val="Lowerlabels"/>
              <w:autoSpaceDE w:val="0"/>
              <w:autoSpaceDN w:val="0"/>
              <w:rPr>
                <w:rFonts w:eastAsia="굴림"/>
                <w:lang w:eastAsia="ko-KR"/>
              </w:rPr>
            </w:pPr>
            <w:r>
              <w:rPr>
                <w:rFonts w:eastAsia="굴림" w:hint="eastAsia"/>
                <w:lang w:eastAsia="ko-KR"/>
              </w:rPr>
              <w:t>총</w:t>
            </w:r>
            <w:r w:rsidR="00155BE1" w:rsidRPr="006F4F0A">
              <w:rPr>
                <w:rFonts w:eastAsia="굴림" w:hint="eastAsia"/>
                <w:lang w:eastAsia="ko-KR"/>
              </w:rPr>
              <w:t>합계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B422A6" w14:textId="520F243B" w:rsidR="00155BE1" w:rsidRPr="00F745F0" w:rsidRDefault="00F745F0" w:rsidP="00DD77CC">
            <w:pPr>
              <w:pStyle w:val="Amount"/>
              <w:autoSpaceDE w:val="0"/>
              <w:autoSpaceDN w:val="0"/>
              <w:rPr>
                <w:rFonts w:eastAsia="굴림"/>
                <w:b/>
                <w:sz w:val="20"/>
                <w:szCs w:val="20"/>
                <w:lang w:eastAsia="ko-KR"/>
              </w:rPr>
            </w:pP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{</w:t>
            </w:r>
            <w:r w:rsidR="00CD1631">
              <w:rPr>
                <w:rFonts w:eastAsia="굴림" w:hint="eastAsia"/>
                <w:b/>
                <w:sz w:val="20"/>
                <w:szCs w:val="20"/>
                <w:lang w:eastAsia="ko-KR"/>
              </w:rPr>
              <w:t>총</w:t>
            </w: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합계</w:t>
            </w:r>
            <w:r w:rsidRPr="00F745F0">
              <w:rPr>
                <w:rFonts w:eastAsia="굴림" w:hint="eastAsia"/>
                <w:b/>
                <w:sz w:val="20"/>
                <w:szCs w:val="20"/>
                <w:lang w:eastAsia="ko-KR"/>
              </w:rPr>
              <w:t>}</w:t>
            </w:r>
          </w:p>
        </w:tc>
      </w:tr>
    </w:tbl>
    <w:p w14:paraId="0C25B3AA" w14:textId="6C848E3D" w:rsidR="00155BE1" w:rsidRPr="006F4F0A" w:rsidRDefault="00AF32B5" w:rsidP="00DD77CC">
      <w:pPr>
        <w:pStyle w:val="thankyou"/>
        <w:autoSpaceDE w:val="0"/>
        <w:autoSpaceDN w:val="0"/>
        <w:rPr>
          <w:rFonts w:eastAsia="굴림"/>
          <w:lang w:eastAsia="ko-KR"/>
        </w:rPr>
      </w:pPr>
      <w:r>
        <w:pict w14:anchorId="190EEC1B">
          <v:shape id="_x0000_i1026" type="#_x0000_t75" style="width:188.75pt;height:32.45pt">
            <v:imagedata r:id="rId7" o:title=""/>
          </v:shape>
        </w:pict>
      </w:r>
    </w:p>
    <w:sectPr w:rsidR="00155BE1" w:rsidRPr="006F4F0A" w:rsidSect="00040244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FA26" w14:textId="77777777" w:rsidR="00AF32B5" w:rsidRDefault="00AF32B5" w:rsidP="00924F73">
      <w:r>
        <w:separator/>
      </w:r>
    </w:p>
  </w:endnote>
  <w:endnote w:type="continuationSeparator" w:id="0">
    <w:p w14:paraId="452954CD" w14:textId="77777777" w:rsidR="00AF32B5" w:rsidRDefault="00AF32B5" w:rsidP="009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79888" w14:textId="77777777" w:rsidR="00AF32B5" w:rsidRDefault="00AF32B5" w:rsidP="00924F73">
      <w:r>
        <w:separator/>
      </w:r>
    </w:p>
  </w:footnote>
  <w:footnote w:type="continuationSeparator" w:id="0">
    <w:p w14:paraId="6929415E" w14:textId="77777777" w:rsidR="00AF32B5" w:rsidRDefault="00AF32B5" w:rsidP="0092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400"/>
    <w:rsid w:val="00040244"/>
    <w:rsid w:val="0006450D"/>
    <w:rsid w:val="00100785"/>
    <w:rsid w:val="00155BE1"/>
    <w:rsid w:val="001C55E2"/>
    <w:rsid w:val="00226962"/>
    <w:rsid w:val="00285BF0"/>
    <w:rsid w:val="00310C56"/>
    <w:rsid w:val="00346482"/>
    <w:rsid w:val="003B2275"/>
    <w:rsid w:val="003B6D6D"/>
    <w:rsid w:val="003F7F5C"/>
    <w:rsid w:val="004059DA"/>
    <w:rsid w:val="00463400"/>
    <w:rsid w:val="005A2DC6"/>
    <w:rsid w:val="005A7EAE"/>
    <w:rsid w:val="00620C82"/>
    <w:rsid w:val="00625810"/>
    <w:rsid w:val="006F4F0A"/>
    <w:rsid w:val="007059B6"/>
    <w:rsid w:val="007539D0"/>
    <w:rsid w:val="007C44D2"/>
    <w:rsid w:val="007D2CC1"/>
    <w:rsid w:val="00863C8D"/>
    <w:rsid w:val="008C2E3E"/>
    <w:rsid w:val="008E6673"/>
    <w:rsid w:val="00924F73"/>
    <w:rsid w:val="00943DE5"/>
    <w:rsid w:val="00965DD2"/>
    <w:rsid w:val="009952FB"/>
    <w:rsid w:val="009B33AD"/>
    <w:rsid w:val="00A1273C"/>
    <w:rsid w:val="00A54BF7"/>
    <w:rsid w:val="00A855A1"/>
    <w:rsid w:val="00AF32B5"/>
    <w:rsid w:val="00C71B8B"/>
    <w:rsid w:val="00CB4A27"/>
    <w:rsid w:val="00CD1631"/>
    <w:rsid w:val="00D15DE4"/>
    <w:rsid w:val="00D34263"/>
    <w:rsid w:val="00D4507E"/>
    <w:rsid w:val="00D4778D"/>
    <w:rsid w:val="00D654B7"/>
    <w:rsid w:val="00D75400"/>
    <w:rsid w:val="00DD77CC"/>
    <w:rsid w:val="00DF5040"/>
    <w:rsid w:val="00E04C0F"/>
    <w:rsid w:val="00E92B42"/>
    <w:rsid w:val="00EE35B2"/>
    <w:rsid w:val="00F12BFD"/>
    <w:rsid w:val="00F47695"/>
    <w:rsid w:val="00F47885"/>
    <w:rsid w:val="00F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955A385"/>
  <w15:chartTrackingRefBased/>
  <w15:docId w15:val="{A72195B9-EBB0-4C40-96B0-E7C19E17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3D12"/>
    <w:rPr>
      <w:rFonts w:ascii="Garamond" w:hAnsi="Garamond"/>
      <w:color w:val="000000"/>
      <w:sz w:val="22"/>
      <w:szCs w:val="22"/>
      <w:lang w:eastAsia="en-US"/>
    </w:rPr>
  </w:style>
  <w:style w:type="paragraph" w:styleId="1">
    <w:name w:val="heading 1"/>
    <w:basedOn w:val="a"/>
    <w:next w:val="a"/>
    <w:autoRedefine/>
    <w:qFormat/>
    <w:rsid w:val="00A54BF7"/>
    <w:pPr>
      <w:keepNext/>
      <w:spacing w:line="800" w:lineRule="exact"/>
      <w:jc w:val="right"/>
      <w:outlineLvl w:val="0"/>
    </w:pPr>
    <w:rPr>
      <w:rFonts w:eastAsia="바탕" w:cs="Arial"/>
      <w:bCs/>
      <w:color w:val="C0C0C0"/>
      <w:kern w:val="32"/>
      <w:sz w:val="80"/>
      <w:szCs w:val="32"/>
    </w:rPr>
  </w:style>
  <w:style w:type="paragraph" w:styleId="2">
    <w:name w:val="heading 2"/>
    <w:basedOn w:val="a"/>
    <w:next w:val="a"/>
    <w:qFormat/>
    <w:rsid w:val="00D719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ount">
    <w:name w:val="Amount"/>
    <w:basedOn w:val="a"/>
    <w:rsid w:val="009D7158"/>
    <w:pPr>
      <w:jc w:val="right"/>
    </w:pPr>
  </w:style>
  <w:style w:type="paragraph" w:customStyle="1" w:styleId="DateandNumber">
    <w:name w:val="Date and Number"/>
    <w:basedOn w:val="a"/>
    <w:rsid w:val="008C5A0E"/>
    <w:pPr>
      <w:spacing w:line="264" w:lineRule="auto"/>
      <w:jc w:val="right"/>
    </w:pPr>
    <w:rPr>
      <w:caps/>
      <w:spacing w:val="4"/>
      <w:sz w:val="18"/>
      <w:szCs w:val="16"/>
    </w:rPr>
  </w:style>
  <w:style w:type="paragraph" w:customStyle="1" w:styleId="leftaddress">
    <w:name w:val="left address"/>
    <w:basedOn w:val="a"/>
    <w:rsid w:val="00010191"/>
    <w:pPr>
      <w:spacing w:line="280" w:lineRule="exact"/>
    </w:pPr>
    <w:rPr>
      <w:color w:val="969696"/>
      <w:szCs w:val="20"/>
    </w:rPr>
  </w:style>
  <w:style w:type="paragraph" w:customStyle="1" w:styleId="Slogan">
    <w:name w:val="Slogan"/>
    <w:basedOn w:val="3"/>
    <w:rsid w:val="00EB4F05"/>
    <w:pPr>
      <w:keepNext w:val="0"/>
      <w:spacing w:before="0"/>
    </w:pPr>
    <w:rPr>
      <w:rFonts w:ascii="Garamond" w:hAnsi="Garamond" w:cs="Times New Roman"/>
      <w:b w:val="0"/>
      <w:bCs w:val="0"/>
      <w:i/>
      <w:spacing w:val="4"/>
      <w:sz w:val="20"/>
      <w:szCs w:val="18"/>
    </w:rPr>
  </w:style>
  <w:style w:type="paragraph" w:customStyle="1" w:styleId="rightaddress">
    <w:name w:val="right address"/>
    <w:basedOn w:val="a"/>
    <w:rsid w:val="00010191"/>
    <w:pPr>
      <w:spacing w:line="280" w:lineRule="exact"/>
      <w:jc w:val="right"/>
    </w:pPr>
    <w:rPr>
      <w:color w:val="969696"/>
      <w:szCs w:val="20"/>
    </w:rPr>
  </w:style>
  <w:style w:type="paragraph" w:customStyle="1" w:styleId="ColumnHeadings">
    <w:name w:val="Column Headings"/>
    <w:basedOn w:val="2"/>
    <w:autoRedefine/>
    <w:rsid w:val="00202E66"/>
    <w:pPr>
      <w:keepNext w:val="0"/>
      <w:spacing w:before="20" w:after="0"/>
      <w:jc w:val="center"/>
    </w:pPr>
    <w:rPr>
      <w:rFonts w:ascii="Garamond" w:hAnsi="Garamond" w:cs="Times New Roman"/>
      <w:bCs w:val="0"/>
      <w:i w:val="0"/>
      <w:iCs w:val="0"/>
      <w:caps/>
      <w:spacing w:val="4"/>
      <w:sz w:val="18"/>
      <w:szCs w:val="16"/>
    </w:rPr>
  </w:style>
  <w:style w:type="paragraph" w:customStyle="1" w:styleId="Lowerlabels">
    <w:name w:val="Lower labels"/>
    <w:basedOn w:val="2"/>
    <w:rsid w:val="00202E66"/>
    <w:pPr>
      <w:keepNext w:val="0"/>
      <w:spacing w:before="20" w:after="0"/>
      <w:jc w:val="right"/>
    </w:pPr>
    <w:rPr>
      <w:rFonts w:ascii="Garamond" w:hAnsi="Garamond" w:cs="Times New Roman"/>
      <w:bCs w:val="0"/>
      <w:i w:val="0"/>
      <w:iCs w:val="0"/>
      <w:caps/>
      <w:spacing w:val="4"/>
      <w:sz w:val="16"/>
      <w:szCs w:val="16"/>
    </w:rPr>
  </w:style>
  <w:style w:type="paragraph" w:customStyle="1" w:styleId="Centered">
    <w:name w:val="Centered"/>
    <w:basedOn w:val="a"/>
    <w:rsid w:val="00513D12"/>
    <w:pPr>
      <w:spacing w:before="660"/>
      <w:jc w:val="center"/>
    </w:pPr>
    <w:rPr>
      <w:spacing w:val="4"/>
      <w:sz w:val="18"/>
      <w:szCs w:val="18"/>
    </w:rPr>
  </w:style>
  <w:style w:type="paragraph" w:customStyle="1" w:styleId="thankyou">
    <w:name w:val="thank you"/>
    <w:basedOn w:val="a"/>
    <w:autoRedefine/>
    <w:rsid w:val="00513D12"/>
    <w:pPr>
      <w:spacing w:before="100"/>
      <w:jc w:val="center"/>
    </w:pPr>
    <w:rPr>
      <w:b/>
      <w:sz w:val="24"/>
      <w:szCs w:val="24"/>
    </w:rPr>
  </w:style>
  <w:style w:type="table" w:styleId="a3">
    <w:name w:val="Table Grid"/>
    <w:basedOn w:val="a1"/>
    <w:rsid w:val="00EB4F0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text">
    <w:name w:val="left text"/>
    <w:basedOn w:val="a"/>
    <w:rsid w:val="001A50A0"/>
    <w:pPr>
      <w:spacing w:line="280" w:lineRule="exact"/>
    </w:pPr>
    <w:rPr>
      <w:color w:val="969696"/>
      <w:szCs w:val="20"/>
    </w:rPr>
  </w:style>
  <w:style w:type="paragraph" w:customStyle="1" w:styleId="to">
    <w:name w:val="to"/>
    <w:basedOn w:val="lefttext"/>
    <w:rsid w:val="001A50A0"/>
    <w:pPr>
      <w:jc w:val="right"/>
    </w:pPr>
    <w:rPr>
      <w:caps/>
      <w:szCs w:val="22"/>
    </w:rPr>
  </w:style>
  <w:style w:type="paragraph" w:customStyle="1" w:styleId="Address">
    <w:name w:val="Address"/>
    <w:basedOn w:val="lefttext"/>
    <w:rsid w:val="007C541C"/>
    <w:rPr>
      <w:color w:val="000000"/>
      <w:szCs w:val="22"/>
    </w:rPr>
  </w:style>
  <w:style w:type="paragraph" w:styleId="a4">
    <w:name w:val="Balloon Text"/>
    <w:basedOn w:val="a"/>
    <w:link w:val="Char"/>
    <w:rsid w:val="009B33AD"/>
    <w:rPr>
      <w:rFonts w:ascii="맑은 고딕" w:hAnsi="맑은 고딕"/>
      <w:sz w:val="18"/>
      <w:szCs w:val="18"/>
    </w:rPr>
  </w:style>
  <w:style w:type="character" w:customStyle="1" w:styleId="Char">
    <w:name w:val="풍선 도움말 텍스트 Char"/>
    <w:link w:val="a4"/>
    <w:rsid w:val="009B33AD"/>
    <w:rPr>
      <w:rFonts w:ascii="맑은 고딕" w:eastAsia="맑은 고딕" w:hAnsi="맑은 고딕" w:cs="Times New Roman"/>
      <w:color w:val="000000"/>
      <w:sz w:val="18"/>
      <w:szCs w:val="18"/>
      <w:lang w:eastAsia="en-US"/>
    </w:rPr>
  </w:style>
  <w:style w:type="paragraph" w:styleId="a5">
    <w:name w:val="header"/>
    <w:basedOn w:val="a"/>
    <w:link w:val="Char0"/>
    <w:rsid w:val="0092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link w:val="a5"/>
    <w:rsid w:val="00924F73"/>
    <w:rPr>
      <w:rFonts w:ascii="Garamond" w:hAnsi="Garamond"/>
      <w:color w:val="000000"/>
      <w:sz w:val="18"/>
      <w:szCs w:val="18"/>
      <w:lang w:eastAsia="en-US"/>
    </w:rPr>
  </w:style>
  <w:style w:type="paragraph" w:styleId="a6">
    <w:name w:val="footer"/>
    <w:basedOn w:val="a"/>
    <w:link w:val="Char1"/>
    <w:rsid w:val="00924F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바닥글 Char"/>
    <w:link w:val="a6"/>
    <w:rsid w:val="00924F73"/>
    <w:rPr>
      <w:rFonts w:ascii="Garamond" w:hAnsi="Garamond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form2100111028739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form2100111028739.dot</Template>
  <TotalTime>84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선태욱</dc:creator>
  <cp:keywords/>
  <dc:description/>
  <cp:lastModifiedBy>simsoyeon93@gmail.com</cp:lastModifiedBy>
  <cp:revision>13</cp:revision>
  <cp:lastPrinted>2009-03-18T05:41:00Z</cp:lastPrinted>
  <dcterms:created xsi:type="dcterms:W3CDTF">2021-08-25T13:58:00Z</dcterms:created>
  <dcterms:modified xsi:type="dcterms:W3CDTF">2021-09-04T08:58:00Z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TC011456381042</vt:lpwstr>
  </property>
</Properties>
</file>